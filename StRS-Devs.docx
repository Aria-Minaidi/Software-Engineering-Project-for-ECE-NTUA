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074" w:rsidRPr="00A642AE" w:rsidRDefault="003F0074" w:rsidP="00772CA3">
      <w:pPr>
        <w:pStyle w:val="Title"/>
        <w:rPr>
          <w:sz w:val="44"/>
        </w:rPr>
      </w:pPr>
      <w:r w:rsidRPr="00A642AE">
        <w:rPr>
          <w:sz w:val="44"/>
        </w:rPr>
        <w:t>ΠΡΟΤΥΠΟ ΔΟΜΗΣ 1</w:t>
      </w:r>
    </w:p>
    <w:p w:rsidR="003F0074" w:rsidRPr="00E127C6" w:rsidRDefault="003F0074" w:rsidP="00772CA3">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(StRS)</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rsidR="003F0074" w:rsidRDefault="003F0074" w:rsidP="002856B1">
      <w:pPr>
        <w:pStyle w:val="Description"/>
      </w:pPr>
      <w:r>
        <w:t xml:space="preserve">ΠΡΟΣΑΡΜΟΓΗ ΤΟΥ ΑΝΤΙΣΤΟΙΧΟΥ ΕΓΓΡΑΦΟΥ ΤΟΥ ΠΡΟΤΥΠΟΥ </w:t>
      </w:r>
      <w:r w:rsidRPr="002856B1">
        <w:t>ISO/IEC/IEEE 29148:2011</w:t>
      </w:r>
    </w:p>
    <w:p w:rsidR="003F0074" w:rsidRDefault="003F0074" w:rsidP="002856B1">
      <w:pPr>
        <w:pStyle w:val="Description"/>
      </w:pPr>
    </w:p>
    <w:p w:rsidR="003F0074" w:rsidRDefault="003F0074" w:rsidP="00A642AE">
      <w:pPr>
        <w:pStyle w:val="Subtitle"/>
      </w:pPr>
      <w:r w:rsidRPr="00A642AE">
        <w:t>[</w:t>
      </w:r>
      <w:r>
        <w:t>Κατασκευαστές Λογισμικού (</w:t>
      </w:r>
      <w:r>
        <w:rPr>
          <w:lang w:val="en-US"/>
        </w:rPr>
        <w:t>Developers)</w:t>
      </w:r>
      <w:r>
        <w:t>]</w:t>
      </w:r>
    </w:p>
    <w:p w:rsidR="003F0074" w:rsidRPr="00221171" w:rsidRDefault="003F0074" w:rsidP="00E127C6">
      <w:pPr>
        <w:pStyle w:val="Description"/>
      </w:pPr>
      <w:r>
        <w:t xml:space="preserve">Συμπληρώνεται ένα έγγραφο για κάθε εμπλεκόμενο μέρος. Οι </w:t>
      </w:r>
      <w:r>
        <w:rPr>
          <w:lang w:val="en-US"/>
        </w:rPr>
        <w:t>stakeholders</w:t>
      </w:r>
      <w:r w:rsidRPr="00221171">
        <w:t xml:space="preserve"> </w:t>
      </w:r>
      <w:r>
        <w:t>ΔΕΝ ταυτίζονται με τους ρόλους χρηστών.</w:t>
      </w:r>
    </w:p>
    <w:p w:rsidR="003F0074" w:rsidRDefault="003F0074" w:rsidP="00E127C6">
      <w:pPr>
        <w:pStyle w:val="Description"/>
      </w:pPr>
      <w:r>
        <w:t xml:space="preserve">Ελάχιστα εμπλεκόμενα μέρη: </w:t>
      </w:r>
    </w:p>
    <w:p w:rsidR="003F0074" w:rsidRPr="000658AF" w:rsidRDefault="003F0074" w:rsidP="00E127C6">
      <w:pPr>
        <w:pStyle w:val="Description"/>
      </w:pPr>
      <w:r>
        <w:t xml:space="preserve">1) οι χρήστες που συμμετέχουν στο </w:t>
      </w:r>
      <w:r>
        <w:rPr>
          <w:lang w:val="en-US"/>
        </w:rPr>
        <w:t>crowdsourcing</w:t>
      </w:r>
    </w:p>
    <w:p w:rsidR="003F0074" w:rsidRDefault="003F0074" w:rsidP="00E127C6">
      <w:pPr>
        <w:pStyle w:val="Description"/>
      </w:pPr>
      <w:r w:rsidRPr="00E4060C">
        <w:t xml:space="preserve">2) </w:t>
      </w:r>
      <w:r>
        <w:t xml:space="preserve">"εμείς" ως ο κατασκευαστής του λογισμικού </w:t>
      </w:r>
    </w:p>
    <w:p w:rsidR="003F0074" w:rsidRPr="00515616" w:rsidRDefault="003F0074" w:rsidP="004276A5">
      <w:pPr>
        <w:pStyle w:val="Heading1"/>
      </w:pPr>
      <w:r w:rsidRPr="00A10F7D">
        <w:t>Ε</w:t>
      </w:r>
      <w:bookmarkStart w:id="0" w:name="_GoBack"/>
      <w:bookmarkEnd w:id="0"/>
      <w:r w:rsidRPr="00A10F7D">
        <w:t>ισαγωγή</w:t>
      </w:r>
    </w:p>
    <w:p w:rsidR="003F0074" w:rsidRPr="00A10F7D" w:rsidRDefault="003F0074" w:rsidP="00BE4961">
      <w:pPr>
        <w:pStyle w:val="Heading2"/>
      </w:pPr>
      <w:r>
        <w:t>1.1</w:t>
      </w:r>
      <w:r>
        <w:tab/>
        <w:t>Ταυτότητα - επιχειρησιακοί στόχοι</w:t>
      </w:r>
    </w:p>
    <w:p w:rsidR="003F0074" w:rsidRPr="00E4060C" w:rsidRDefault="003F0074" w:rsidP="009474EB">
      <w:pPr>
        <w:pStyle w:val="Description"/>
      </w:pPr>
      <w:r>
        <w:t>Τι θέλουμε να πετύχουμε με το σύστημα</w:t>
      </w:r>
      <w:r w:rsidRPr="00E4060C">
        <w:t xml:space="preserve">. </w:t>
      </w:r>
      <w:r>
        <w:t xml:space="preserve">Αναφέρεται στον </w:t>
      </w:r>
      <w:r>
        <w:rPr>
          <w:lang w:val="en-US"/>
        </w:rPr>
        <w:t>stakeholder</w:t>
      </w:r>
      <w:r w:rsidRPr="00E4060C">
        <w:t xml:space="preserve"> </w:t>
      </w:r>
      <w:r>
        <w:t>ο οποίος υπογράφει το κείμενο.</w:t>
      </w:r>
    </w:p>
    <w:p w:rsidR="003F0074" w:rsidRPr="000658AF" w:rsidRDefault="003F0074" w:rsidP="000658AF">
      <w:pPr>
        <w:rPr>
          <w:rFonts w:ascii="Calibri Light" w:hAnsi="Calibri Light" w:cs="Calibri Light"/>
        </w:rPr>
      </w:pPr>
      <w:r w:rsidRPr="000658AF">
        <w:rPr>
          <w:rFonts w:ascii="Calibri Light" w:hAnsi="Calibri Light" w:cs="Calibri Light"/>
        </w:rPr>
        <w:t xml:space="preserve">Με την κατασκευή </w:t>
      </w:r>
      <w:r>
        <w:rPr>
          <w:rFonts w:ascii="Calibri Light" w:hAnsi="Calibri Light" w:cs="Calibri Light"/>
        </w:rPr>
        <w:t>του συστήματος αποσκοπούμε στη δημιουργία ενός εύχρηστου και χρήσιμου εργαλείου στα χέρια του καθημερινού καταναλωτή, με άμεσα και έμμεσα κέρδη σε όλους τους εμπλεκόμενους. Το σύστημα αποτελεί μια προσφορά στο κοινωνικό σύνολο αλλά και μια ευκαιρία ανάδειξης της δουλειάς των κατασκευαστών (</w:t>
      </w:r>
      <w:r>
        <w:rPr>
          <w:rFonts w:ascii="Calibri Light" w:hAnsi="Calibri Light" w:cs="Calibri Light"/>
          <w:lang w:val="en-US"/>
        </w:rPr>
        <w:t>developers</w:t>
      </w:r>
      <w:r w:rsidRPr="000658AF">
        <w:rPr>
          <w:rFonts w:ascii="Calibri Light" w:hAnsi="Calibri Light" w:cs="Calibri Light"/>
        </w:rPr>
        <w:t xml:space="preserve">) </w:t>
      </w:r>
      <w:r>
        <w:rPr>
          <w:rFonts w:ascii="Calibri Light" w:hAnsi="Calibri Light" w:cs="Calibri Light"/>
        </w:rPr>
        <w:t>του.</w:t>
      </w:r>
    </w:p>
    <w:p w:rsidR="003F0074" w:rsidRDefault="003F0074" w:rsidP="00BE4961">
      <w:pPr>
        <w:pStyle w:val="Heading2"/>
      </w:pPr>
      <w:r>
        <w:t>1.2</w:t>
      </w:r>
      <w:r>
        <w:tab/>
        <w:t>Περίγραμμα επιχειρησιακών λειτουργιών</w:t>
      </w:r>
    </w:p>
    <w:p w:rsidR="003F0074" w:rsidRPr="00E4060C" w:rsidRDefault="003F0074" w:rsidP="009474EB">
      <w:pPr>
        <w:pStyle w:val="Description"/>
      </w:pPr>
      <w:r>
        <w:t xml:space="preserve">Γενική περιγραφή. Περίληψη και αναφορές με χρήση διαγράμματος δραστηριοτήτων </w:t>
      </w:r>
      <w:r>
        <w:rPr>
          <w:lang w:val="en-US"/>
        </w:rPr>
        <w:t>UML</w:t>
      </w:r>
      <w:r>
        <w:t>, αν απαιτείται. Το διάγραμμα και το περίγραμμα είναι από τη σκοπιά του</w:t>
      </w:r>
      <w:r w:rsidRPr="00E4060C">
        <w:t xml:space="preserve"> </w:t>
      </w:r>
      <w:r>
        <w:rPr>
          <w:lang w:val="en-US"/>
        </w:rPr>
        <w:t>stakeholder</w:t>
      </w:r>
      <w:r w:rsidRPr="00E4060C">
        <w:t xml:space="preserve"> </w:t>
      </w:r>
      <w:r>
        <w:t xml:space="preserve">που γράφει. Το διάγραμμα από τη σκοπιά "ημών" δεν περιλαμβάνει τα διαγράμματα από τη σκοπιά των άλλων </w:t>
      </w:r>
      <w:r>
        <w:rPr>
          <w:lang w:val="en-US"/>
        </w:rPr>
        <w:t>stakeholders</w:t>
      </w:r>
      <w:r w:rsidRPr="00E4060C">
        <w:t>.</w:t>
      </w:r>
    </w:p>
    <w:p w:rsidR="003F0074" w:rsidRDefault="003F0074" w:rsidP="004276A5">
      <w:pPr>
        <w:pStyle w:val="Heading1"/>
      </w:pPr>
      <w:r>
        <w:t>Αναφορές - πηγές πληροφοριών</w:t>
      </w:r>
    </w:p>
    <w:p w:rsidR="003F0074" w:rsidRDefault="003F0074" w:rsidP="009474EB">
      <w:pPr>
        <w:pStyle w:val="Description"/>
        <w:rPr>
          <w:lang w:val="en-US"/>
        </w:rPr>
      </w:pPr>
      <w:r>
        <w:t>Αναφορά σε πηγές πληροφοριών</w:t>
      </w:r>
      <w:r w:rsidRPr="00E4060C">
        <w:t xml:space="preserve">. </w:t>
      </w:r>
      <w:r>
        <w:t xml:space="preserve">Αν υπάρχει κάτι που έχει νόημα. Διαφορετικά γραφουμε "Ν/Α". </w:t>
      </w:r>
    </w:p>
    <w:p w:rsidR="003F0074" w:rsidRPr="00BC0749" w:rsidRDefault="003F0074" w:rsidP="00A01F8B">
      <w:pPr>
        <w:rPr>
          <w:rFonts w:ascii="Calibri Light" w:hAnsi="Calibri Light" w:cs="Calibri Light"/>
        </w:rPr>
      </w:pPr>
      <w:r>
        <w:rPr>
          <w:rFonts w:ascii="Calibri Light" w:hAnsi="Calibri Light" w:cs="Calibri Light"/>
          <w:lang w:val="en-US"/>
        </w:rPr>
        <w:t>Skroutz</w:t>
      </w:r>
      <w:r w:rsidRPr="00A01F8B">
        <w:rPr>
          <w:rFonts w:ascii="Calibri Light" w:hAnsi="Calibri Light" w:cs="Calibri Light"/>
        </w:rPr>
        <w:t>.</w:t>
      </w:r>
      <w:r>
        <w:rPr>
          <w:rFonts w:ascii="Calibri Light" w:hAnsi="Calibri Light" w:cs="Calibri Light"/>
          <w:lang w:val="en-US"/>
        </w:rPr>
        <w:t>gr</w:t>
      </w:r>
      <w:r w:rsidRPr="00A01F8B">
        <w:rPr>
          <w:rFonts w:ascii="Calibri Light" w:hAnsi="Calibri Light" w:cs="Calibri Light"/>
        </w:rPr>
        <w:t>: Αποτελε</w:t>
      </w:r>
      <w:r>
        <w:rPr>
          <w:rFonts w:ascii="Calibri Light" w:hAnsi="Calibri Light" w:cs="Calibri Light"/>
        </w:rPr>
        <w:t xml:space="preserve">ί το αντίπαλο δέος του συστήματός μας, δεν βασίζεται ακριβώς στο ίδιο μοντέλο </w:t>
      </w:r>
      <w:r>
        <w:rPr>
          <w:rFonts w:ascii="Calibri Light" w:hAnsi="Calibri Light" w:cs="Calibri Light"/>
          <w:lang w:val="en-US"/>
        </w:rPr>
        <w:t>crowdsourcing</w:t>
      </w:r>
      <w:r w:rsidRPr="00A01F8B">
        <w:rPr>
          <w:rFonts w:ascii="Calibri Light" w:hAnsi="Calibri Light" w:cs="Calibri Light"/>
        </w:rPr>
        <w:t xml:space="preserve"> </w:t>
      </w:r>
      <w:r>
        <w:rPr>
          <w:rFonts w:ascii="Calibri Light" w:hAnsi="Calibri Light" w:cs="Calibri Light"/>
        </w:rPr>
        <w:t xml:space="preserve">που βασιζόμαστε εμείς μιας και τις καταχωρήσεις για προϊόντα και τιμές κάνουν τα ίδια τα καταστήματα όμως αποτελεί μια σημαντική πηγή έμπνευσης και πληροφόρησης για τη βελτίωση του συστήματός μας. </w:t>
      </w:r>
    </w:p>
    <w:p w:rsidR="003F0074" w:rsidRPr="00BC0749" w:rsidRDefault="003F0074" w:rsidP="00A01F8B">
      <w:pPr>
        <w:rPr>
          <w:rFonts w:ascii="Calibri Light" w:hAnsi="Calibri Light" w:cs="Calibri Light"/>
        </w:rPr>
      </w:pPr>
    </w:p>
    <w:p w:rsidR="003F0074" w:rsidRDefault="003F0074" w:rsidP="00A01F8B">
      <w:pPr>
        <w:rPr>
          <w:rFonts w:ascii="Calibri Light" w:hAnsi="Calibri Light" w:cs="Calibri Light"/>
        </w:rPr>
      </w:pPr>
      <w:r>
        <w:rPr>
          <w:rFonts w:ascii="Calibri Light" w:hAnsi="Calibri Light" w:cs="Calibri Light"/>
          <w:lang w:val="en-US"/>
        </w:rPr>
        <w:t>Airbnb</w:t>
      </w:r>
      <w:r w:rsidRPr="00A01F8B">
        <w:rPr>
          <w:rFonts w:ascii="Calibri Light" w:hAnsi="Calibri Light" w:cs="Calibri Light"/>
        </w:rPr>
        <w:t>.</w:t>
      </w:r>
      <w:r>
        <w:rPr>
          <w:rFonts w:ascii="Calibri Light" w:hAnsi="Calibri Light" w:cs="Calibri Light"/>
          <w:lang w:val="en-US"/>
        </w:rPr>
        <w:t>com</w:t>
      </w:r>
      <w:r w:rsidRPr="00A01F8B">
        <w:rPr>
          <w:rFonts w:ascii="Calibri Light" w:hAnsi="Calibri Light" w:cs="Calibri Light"/>
        </w:rPr>
        <w:t xml:space="preserve"> / </w:t>
      </w:r>
      <w:r>
        <w:rPr>
          <w:rFonts w:ascii="Calibri Light" w:hAnsi="Calibri Light" w:cs="Calibri Light"/>
          <w:lang w:val="en-US"/>
        </w:rPr>
        <w:t>Uber</w:t>
      </w:r>
      <w:r w:rsidRPr="00A01F8B">
        <w:rPr>
          <w:rFonts w:ascii="Calibri Light" w:hAnsi="Calibri Light" w:cs="Calibri Light"/>
        </w:rPr>
        <w:t xml:space="preserve">: </w:t>
      </w:r>
      <w:r>
        <w:rPr>
          <w:rFonts w:ascii="Calibri Light" w:hAnsi="Calibri Light" w:cs="Calibri Light"/>
        </w:rPr>
        <w:t xml:space="preserve">Αποτελούν δύο γίγαντες του </w:t>
      </w:r>
      <w:r>
        <w:rPr>
          <w:rFonts w:ascii="Calibri Light" w:hAnsi="Calibri Light" w:cs="Calibri Light"/>
          <w:lang w:val="en-US"/>
        </w:rPr>
        <w:t>crowdsourcing</w:t>
      </w:r>
      <w:r w:rsidRPr="00A01F8B">
        <w:rPr>
          <w:rFonts w:ascii="Calibri Light" w:hAnsi="Calibri Light" w:cs="Calibri Light"/>
        </w:rPr>
        <w:t xml:space="preserve"> </w:t>
      </w:r>
      <w:r>
        <w:rPr>
          <w:rFonts w:ascii="Calibri Light" w:hAnsi="Calibri Light" w:cs="Calibri Light"/>
        </w:rPr>
        <w:t>οι οποίοι έχουν πετύχει να ξεπεράσουν κατά πολύ του «συμβατικούς» τρόπους παροχής υπηρεσιών (του τομέα του ο καθένας). Αποτελούν πηγή πληροφόρησης για το σύστημά μας ως προς τον τρόπο διαχείρισης  και διαχωρισμού του παρόχου από τον πελάτη με ειδικές προσφορές μέσω της συγκεκριμένης πλατφόρμας κ.α.</w:t>
      </w:r>
    </w:p>
    <w:p w:rsidR="003F0074" w:rsidRDefault="003F0074" w:rsidP="00A01F8B">
      <w:pPr>
        <w:rPr>
          <w:rFonts w:ascii="Calibri Light" w:hAnsi="Calibri Light" w:cs="Calibri Light"/>
        </w:rPr>
      </w:pPr>
    </w:p>
    <w:p w:rsidR="003F0074" w:rsidRDefault="003F0074" w:rsidP="00A01F8B">
      <w:pPr>
        <w:rPr>
          <w:rFonts w:ascii="Calibri Light" w:hAnsi="Calibri Light" w:cs="Calibri Light"/>
        </w:rPr>
      </w:pPr>
      <w:r>
        <w:rPr>
          <w:rFonts w:ascii="Calibri Light" w:hAnsi="Calibri Light" w:cs="Calibri Light"/>
          <w:lang w:val="en-US"/>
        </w:rPr>
        <w:t>MiFlight</w:t>
      </w:r>
      <w:r w:rsidRPr="00BC0749">
        <w:rPr>
          <w:rFonts w:ascii="Calibri Light" w:hAnsi="Calibri Light" w:cs="Calibri Light"/>
        </w:rPr>
        <w:t xml:space="preserve">: </w:t>
      </w:r>
      <w:r>
        <w:rPr>
          <w:rFonts w:ascii="Calibri Light" w:hAnsi="Calibri Light" w:cs="Calibri Light"/>
        </w:rPr>
        <w:t xml:space="preserve">Αποτελεί το πλησιέστερο στα δικά μας πρότυπα μοντέλο πλατφόρμας, παρέχει ενημέρωση για τις ουρές και το χρόνο αναμονής στα αεροδρόμια. Βασίζεται εξ ολοκλήρου στο </w:t>
      </w:r>
      <w:r>
        <w:rPr>
          <w:rFonts w:ascii="Calibri Light" w:hAnsi="Calibri Light" w:cs="Calibri Light"/>
          <w:lang w:val="en-US"/>
        </w:rPr>
        <w:t>crowdsourcing</w:t>
      </w:r>
      <w:r w:rsidRPr="00BC0749">
        <w:rPr>
          <w:rFonts w:ascii="Calibri Light" w:hAnsi="Calibri Light" w:cs="Calibri Light"/>
        </w:rPr>
        <w:t xml:space="preserve"> </w:t>
      </w:r>
      <w:r>
        <w:rPr>
          <w:rFonts w:ascii="Calibri Light" w:hAnsi="Calibri Light" w:cs="Calibri Light"/>
        </w:rPr>
        <w:t xml:space="preserve">μιας και οι πληροφορίες που παρέχονται από την εφαρμογή, προέρχονται από χρήστες οι οποίοι αναρτούν τα δεδομένα. Αποτελεί πηγή πληροφόρησης για το σύστημά μας κυρίως λόγω του τρόπου λειτουργίας του καθώς και τις ευκολίες που παρέχει για την καταχώρηση πληροφορίας στο σύστημα, αλλά και λόγω των αρνητικών κριτικών των χρηστών εντοπίζουμε πιθανά λάθη που θα κάναμε και οι ίδιοι στο σχεδιασμό του συστήματός μας. </w:t>
      </w:r>
    </w:p>
    <w:p w:rsidR="003F0074" w:rsidRDefault="003F0074" w:rsidP="00A01F8B">
      <w:pPr>
        <w:rPr>
          <w:rFonts w:ascii="Calibri Light" w:hAnsi="Calibri Light" w:cs="Calibri Light"/>
        </w:rPr>
      </w:pPr>
    </w:p>
    <w:p w:rsidR="003F0074" w:rsidRPr="00AB071F" w:rsidRDefault="003F0074" w:rsidP="00AB071F">
      <w:pPr>
        <w:rPr>
          <w:rFonts w:ascii="Calibri Light" w:hAnsi="Calibri Light" w:cs="Calibri Light"/>
        </w:rPr>
      </w:pPr>
      <w:r w:rsidRPr="00AB071F">
        <w:rPr>
          <w:rFonts w:ascii="Calibri Light" w:hAnsi="Calibri Light" w:cs="Calibri Light"/>
        </w:rPr>
        <w:t xml:space="preserve">+Κάποιο άρθρο – paper με μια μελέτη για την καλύτερη λειτουργία του ανταγωνισμού όταν υπάρχει διάχυση της ενημέρωσης από τους καταναλωτές. </w:t>
      </w:r>
    </w:p>
    <w:p w:rsidR="003F0074" w:rsidRPr="00C87106" w:rsidRDefault="003F0074" w:rsidP="00502D10">
      <w:pPr>
        <w:pStyle w:val="Heading1"/>
      </w:pPr>
      <w:r w:rsidRPr="004276A5">
        <w:t>Διαχειριστικές</w:t>
      </w:r>
      <w:r>
        <w:t xml:space="preserve"> απαιτήσεις επιχειρησιακού περιβάλλοντος</w:t>
      </w:r>
    </w:p>
    <w:p w:rsidR="003F0074" w:rsidRDefault="003F0074" w:rsidP="00BE4961">
      <w:pPr>
        <w:pStyle w:val="Heading2"/>
      </w:pPr>
      <w:r>
        <w:t>3.1</w:t>
      </w:r>
      <w:r>
        <w:tab/>
        <w:t>Επιχειρησιακό μοντέλο</w:t>
      </w:r>
    </w:p>
    <w:p w:rsidR="003F0074" w:rsidRDefault="003F0074" w:rsidP="00502D10">
      <w:pPr>
        <w:pStyle w:val="Description"/>
      </w:pPr>
      <w:r>
        <w:t xml:space="preserve">Περιγραφή του επιχειρησιακού μοντέλου από τη σκοπιά του </w:t>
      </w:r>
      <w:r>
        <w:rPr>
          <w:lang w:val="en-US"/>
        </w:rPr>
        <w:t>stakeholder</w:t>
      </w:r>
      <w:r>
        <w:t>: γιατί θα λειτουργήσει και θα γίνει διαδεδομένη η εφαρμογή</w:t>
      </w:r>
      <w:r w:rsidRPr="00E4060C">
        <w:t xml:space="preserve">, </w:t>
      </w:r>
      <w:r>
        <w:t>πού εντάσσεται σε αυτό που θέλει να πετύχει.</w:t>
      </w:r>
    </w:p>
    <w:p w:rsidR="003F0074" w:rsidRPr="00E4060C" w:rsidRDefault="003F0074" w:rsidP="00502D10">
      <w:pPr>
        <w:pStyle w:val="Description"/>
      </w:pPr>
      <w:r>
        <w:t xml:space="preserve">Οι ιδιώτες </w:t>
      </w:r>
      <w:r>
        <w:rPr>
          <w:lang w:val="en-US"/>
        </w:rPr>
        <w:t>stakeholders</w:t>
      </w:r>
      <w:r w:rsidRPr="00E4060C">
        <w:t xml:space="preserve"> </w:t>
      </w:r>
      <w:r>
        <w:t>δεν έχουν επιχειρησιακό μοντέλο ή έχουν πολύ απλό (πχ κίνητρα εκπτώσεων)</w:t>
      </w:r>
    </w:p>
    <w:p w:rsidR="003F0074" w:rsidRPr="00373163" w:rsidRDefault="003F0074" w:rsidP="00C87106">
      <w:pPr>
        <w:rPr>
          <w:rFonts w:ascii="Calibri Light" w:hAnsi="Calibri Light" w:cs="Calibri Light"/>
        </w:rPr>
      </w:pPr>
      <w:r>
        <w:rPr>
          <w:rFonts w:ascii="Calibri Light" w:hAnsi="Calibri Light" w:cs="Calibri Light"/>
        </w:rPr>
        <w:t xml:space="preserve">Η καινοτομία, η αμεσότητα και η ευχρηστία είναι τα κλειδιά της επιτυχίας της εφαρμογής. Πρόκειται για μια εφαρμογή πολύ χρήσιμη στο μέσο καταναλωτή, χωρίς να προϋποθέτει προϋπάρχουσες γνώσεις, με ένα απλό και άμεσο σύστημα το οποίο βασίζεται στους ίδιους τους χρήστες. Το γεγονός ότι η πληροφορία δεν αποτελεί προϊόν διαφήμισης αλλά ανιδιοτελούς προσφοράς απλών χρηστών, κάνει τον πελάτη-χρήστη να εμπιστεύεται περισσότερο την πληροφορία που λαμβάνει μέσω της εφαρμογής μας.    </w:t>
      </w:r>
    </w:p>
    <w:p w:rsidR="003F0074" w:rsidRDefault="003F0074" w:rsidP="00BE4961">
      <w:pPr>
        <w:pStyle w:val="Heading2"/>
      </w:pPr>
      <w:r>
        <w:t>3.2</w:t>
      </w:r>
      <w:r>
        <w:tab/>
        <w:t>Περιβάλλον διαχείρισης πληροφοριών</w:t>
      </w:r>
    </w:p>
    <w:p w:rsidR="003F0074" w:rsidRDefault="003F0074" w:rsidP="00502D10">
      <w:pPr>
        <w:pStyle w:val="Description"/>
      </w:pPr>
      <w:r>
        <w:t>Περιληπτική αναφορά στη σημερινή εικόνα για το περιβάλλον διαχείρισης των αντίστοιχων πληροφοριών. Αν η σημερινή εικόνα δεν περιλαμβάνει ενημέρωση τιμών από εφαρμογές, γράφουμε ακριβώς (και μόνο) αυτό (αφορά τους ιδιώτες).</w:t>
      </w:r>
    </w:p>
    <w:p w:rsidR="003F0074" w:rsidRDefault="003F0074" w:rsidP="00502D10">
      <w:pPr>
        <w:pStyle w:val="Description"/>
      </w:pPr>
      <w:r>
        <w:t xml:space="preserve">Αν η σημερινή εικόνα περιλαμβάνει και άλλα κανάλια προώθησης, κάνουμε μια αναφορά σε αυτά. Σύντομη. </w:t>
      </w:r>
    </w:p>
    <w:p w:rsidR="003F0074" w:rsidRPr="00815B05" w:rsidRDefault="003F0074" w:rsidP="00815B05">
      <w:pPr>
        <w:rPr>
          <w:rFonts w:ascii="Calibri Light" w:hAnsi="Calibri Light" w:cs="Calibri Light"/>
        </w:rPr>
      </w:pPr>
      <w:r>
        <w:rPr>
          <w:rFonts w:ascii="Calibri Light" w:hAnsi="Calibri Light" w:cs="Calibri Light"/>
        </w:rPr>
        <w:t xml:space="preserve">Το μόνο σύστημα πληροφόρησης και σύγκρισης τιμών για προϊόντα (διότι π.χ. για αεροπορικά εισιτήρια υπάρχουν εφαρμογές όπως το </w:t>
      </w:r>
      <w:r>
        <w:rPr>
          <w:rFonts w:ascii="Calibri Light" w:hAnsi="Calibri Light" w:cs="Calibri Light"/>
          <w:lang w:val="en-US"/>
        </w:rPr>
        <w:t>Google</w:t>
      </w:r>
      <w:r w:rsidRPr="00815B05">
        <w:rPr>
          <w:rFonts w:ascii="Calibri Light" w:hAnsi="Calibri Light" w:cs="Calibri Light"/>
        </w:rPr>
        <w:t xml:space="preserve"> </w:t>
      </w:r>
      <w:r>
        <w:rPr>
          <w:rFonts w:ascii="Calibri Light" w:hAnsi="Calibri Light" w:cs="Calibri Light"/>
          <w:lang w:val="en-US"/>
        </w:rPr>
        <w:t>flights</w:t>
      </w:r>
      <w:r w:rsidRPr="00815B05">
        <w:rPr>
          <w:rFonts w:ascii="Calibri Light" w:hAnsi="Calibri Light" w:cs="Calibri Light"/>
        </w:rPr>
        <w:t xml:space="preserve"> </w:t>
      </w:r>
      <w:r>
        <w:rPr>
          <w:rFonts w:ascii="Calibri Light" w:hAnsi="Calibri Light" w:cs="Calibri Light"/>
        </w:rPr>
        <w:t xml:space="preserve">και το </w:t>
      </w:r>
      <w:r>
        <w:rPr>
          <w:rFonts w:ascii="Calibri Light" w:hAnsi="Calibri Light" w:cs="Calibri Light"/>
          <w:lang w:val="en-US"/>
        </w:rPr>
        <w:t>skyscanner</w:t>
      </w:r>
      <w:r w:rsidRPr="00815B05">
        <w:rPr>
          <w:rFonts w:ascii="Calibri Light" w:hAnsi="Calibri Light" w:cs="Calibri Light"/>
        </w:rPr>
        <w:t xml:space="preserve"> </w:t>
      </w:r>
      <w:r>
        <w:rPr>
          <w:rFonts w:ascii="Calibri Light" w:hAnsi="Calibri Light" w:cs="Calibri Light"/>
        </w:rPr>
        <w:t xml:space="preserve">όπου παρέχουν την αντίστοιχη πληροφόρηση), το οποίο λειτουργεί αυτή τη στιγμή στην Ελλάδα είναι το </w:t>
      </w:r>
      <w:r>
        <w:rPr>
          <w:rFonts w:ascii="Calibri Light" w:hAnsi="Calibri Light" w:cs="Calibri Light"/>
          <w:lang w:val="en-US"/>
        </w:rPr>
        <w:t>skroutz</w:t>
      </w:r>
      <w:r w:rsidRPr="00815B05">
        <w:rPr>
          <w:rFonts w:ascii="Calibri Light" w:hAnsi="Calibri Light" w:cs="Calibri Light"/>
        </w:rPr>
        <w:t>.</w:t>
      </w:r>
      <w:r>
        <w:rPr>
          <w:rFonts w:ascii="Calibri Light" w:hAnsi="Calibri Light" w:cs="Calibri Light"/>
          <w:lang w:val="en-US"/>
        </w:rPr>
        <w:t>gr</w:t>
      </w:r>
      <w:r w:rsidRPr="00815B05">
        <w:rPr>
          <w:rFonts w:ascii="Calibri Light" w:hAnsi="Calibri Light" w:cs="Calibri Light"/>
        </w:rPr>
        <w:t xml:space="preserve"> </w:t>
      </w:r>
      <w:r>
        <w:rPr>
          <w:rFonts w:ascii="Calibri Light" w:hAnsi="Calibri Light" w:cs="Calibri Light"/>
        </w:rPr>
        <w:t xml:space="preserve">το οποίο όμως και πάλι δεν αποτελεί μια αντικειμενική πηγή πληροφόρησης μιας και η πλατφόρμα συνεργάζεται και προωθεί συγκεκριμένες επιχειρήσεις/καταστήματα. </w:t>
      </w:r>
    </w:p>
    <w:p w:rsidR="003F0074" w:rsidRPr="00486BEA" w:rsidRDefault="003F0074" w:rsidP="004276A5">
      <w:pPr>
        <w:pStyle w:val="Heading1"/>
      </w:pPr>
      <w:r>
        <w:t>Λειτουργικές απαιτήσεις επιχειρησιακού περιβάλλοντος</w:t>
      </w:r>
    </w:p>
    <w:p w:rsidR="003F0074" w:rsidRDefault="003F0074" w:rsidP="00BE4961">
      <w:pPr>
        <w:pStyle w:val="Heading2"/>
      </w:pPr>
      <w:r>
        <w:t>4.1</w:t>
      </w:r>
      <w:r>
        <w:tab/>
        <w:t>Επιχειρησιακές διαδικασίες</w:t>
      </w:r>
    </w:p>
    <w:p w:rsidR="003F0074" w:rsidRPr="00E4060C" w:rsidRDefault="003F0074" w:rsidP="00580A8C">
      <w:pPr>
        <w:pStyle w:val="Description"/>
      </w:pPr>
      <w:r>
        <w:t xml:space="preserve">Ροές εργασιών κατά τη συλλογή και πρόσβαση σε δεδομένα της εφαρμογής μας. Η πρόσβαση στα δεδομένα είναι διαφορετική για ιδιώτες </w:t>
      </w:r>
      <w:r>
        <w:rPr>
          <w:lang w:val="en-US"/>
        </w:rPr>
        <w:t>stakeholders</w:t>
      </w:r>
      <w:r w:rsidRPr="00E4060C">
        <w:t xml:space="preserve"> </w:t>
      </w:r>
      <w:r>
        <w:t xml:space="preserve">και για επιχειρήσεις που θέλουν να παρακολουθήσουν πχ διαφημιστικά </w:t>
      </w:r>
      <w:r>
        <w:rPr>
          <w:lang w:val="en-US"/>
        </w:rPr>
        <w:t>campaigns</w:t>
      </w:r>
    </w:p>
    <w:p w:rsidR="003F0074" w:rsidRPr="00E4060C" w:rsidRDefault="003F0074" w:rsidP="00580A8C">
      <w:pPr>
        <w:pStyle w:val="Description"/>
      </w:pPr>
    </w:p>
    <w:p w:rsidR="003F0074" w:rsidRPr="004276A5" w:rsidRDefault="003F0074" w:rsidP="00BE4961">
      <w:pPr>
        <w:pStyle w:val="Heading2"/>
      </w:pPr>
      <w:r>
        <w:t>4.2</w:t>
      </w:r>
      <w:r>
        <w:tab/>
      </w:r>
      <w:r w:rsidRPr="004276A5">
        <w:t>Περιορισμοί</w:t>
      </w:r>
    </w:p>
    <w:p w:rsidR="003F0074" w:rsidRDefault="003F0074" w:rsidP="00580A8C">
      <w:pPr>
        <w:pStyle w:val="Description"/>
      </w:pPr>
      <w:r>
        <w:t>Αναφορά σε περιορισμούς εφόσον υπάρχουν</w:t>
      </w:r>
      <w:r w:rsidRPr="00E4060C">
        <w:t xml:space="preserve">. </w:t>
      </w:r>
      <w:r>
        <w:t>Αυτοί μπορεί να είναι περιορισμοί πρόσβασης σε δεδομένα.</w:t>
      </w:r>
    </w:p>
    <w:p w:rsidR="003F0074" w:rsidRPr="00FF1969" w:rsidRDefault="003F0074" w:rsidP="00FF1969">
      <w:pPr>
        <w:rPr>
          <w:rFonts w:ascii="Calibri Light" w:hAnsi="Calibri Light" w:cs="Calibri Light"/>
        </w:rPr>
      </w:pPr>
      <w:r>
        <w:rPr>
          <w:rFonts w:ascii="Calibri Light" w:hAnsi="Calibri Light" w:cs="Calibri Light"/>
        </w:rPr>
        <w:t xml:space="preserve">Πλήρη πρόσβαση στα δεδομένα έχουν μόνο οι διαχειριστές της εφαρμογής. Υπάρχει η δυνατότητα παροχής ολοκληρωμένης εικόνας της διακύμανσης των τιμών καθώς και ανάλογα γραφήματα επί πληρωμή για εμπορικούς σκοπούς. Οι απλοί χρήστες βλέπουν τις τιμές που τους ενδιαφέρουν, με χρονική σφραγίδα ώστε να γνωρίζουν πόσο πρόσφατη είναι η καταχώρηση μαζί με μια απλή πληροφόρηση σχετικά με την πορεία των τιμών. </w:t>
      </w:r>
    </w:p>
    <w:p w:rsidR="003F0074" w:rsidRPr="00C87106" w:rsidRDefault="003F0074" w:rsidP="00C87106"/>
    <w:p w:rsidR="003F0074" w:rsidRDefault="003F0074" w:rsidP="00BE4961">
      <w:pPr>
        <w:pStyle w:val="Heading2"/>
      </w:pPr>
      <w:r>
        <w:t>4.3</w:t>
      </w:r>
      <w:r>
        <w:tab/>
        <w:t>Δείκτες ποιότητας</w:t>
      </w:r>
    </w:p>
    <w:p w:rsidR="003F0074" w:rsidRDefault="003F0074" w:rsidP="00580A8C">
      <w:pPr>
        <w:pStyle w:val="Description"/>
      </w:pPr>
      <w:r>
        <w:t xml:space="preserve">Αναφορά σε δείκτες ποιότητας: Τι θα κάνει "καλή" μια τέτοια υπηρεσία; Δεν είναι το ίδιο, απαραίτητα, για κάθε </w:t>
      </w:r>
      <w:r>
        <w:rPr>
          <w:lang w:val="en-US"/>
        </w:rPr>
        <w:t>stakeholder</w:t>
      </w:r>
      <w:r w:rsidRPr="00221171">
        <w:t xml:space="preserve">. </w:t>
      </w:r>
      <w:r>
        <w:t>Δεν αναφερόμαστε ούτε σε στόχους, ούτε σε κερδοφορία.</w:t>
      </w:r>
    </w:p>
    <w:p w:rsidR="003F0074" w:rsidRDefault="003F0074" w:rsidP="00293E8F">
      <w:pPr>
        <w:rPr>
          <w:rFonts w:ascii="Calibri Light" w:hAnsi="Calibri Light" w:cs="Calibri Light"/>
        </w:rPr>
      </w:pPr>
      <w:r>
        <w:rPr>
          <w:rFonts w:ascii="Calibri Light" w:hAnsi="Calibri Light" w:cs="Calibri Light"/>
        </w:rPr>
        <w:t>Πλήθος εγγεγραμμένων χρηστών.</w:t>
      </w:r>
    </w:p>
    <w:p w:rsidR="003F0074" w:rsidRDefault="003F0074" w:rsidP="00293E8F">
      <w:pPr>
        <w:rPr>
          <w:rFonts w:ascii="Calibri Light" w:hAnsi="Calibri Light" w:cs="Calibri Light"/>
        </w:rPr>
      </w:pPr>
      <w:r>
        <w:rPr>
          <w:rFonts w:ascii="Calibri Light" w:hAnsi="Calibri Light" w:cs="Calibri Light"/>
        </w:rPr>
        <w:t>Ημερήσιοι χρήστες / Ημερήσιες επισκέψεις της εφαρμογής – σελίδας.</w:t>
      </w:r>
    </w:p>
    <w:p w:rsidR="003F0074" w:rsidRDefault="003F0074" w:rsidP="00293E8F">
      <w:pPr>
        <w:rPr>
          <w:rFonts w:ascii="Calibri Light" w:hAnsi="Calibri Light" w:cs="Calibri Light"/>
        </w:rPr>
      </w:pPr>
      <w:r>
        <w:rPr>
          <w:rFonts w:ascii="Calibri Light" w:hAnsi="Calibri Light" w:cs="Calibri Light"/>
        </w:rPr>
        <w:t xml:space="preserve">Ποσοστό χρηστών όπου ξαναχρησιμοποιεί την υπηρεσία μετά την πρώτη επίσκεψη. </w:t>
      </w:r>
    </w:p>
    <w:p w:rsidR="003F0074" w:rsidRDefault="003F0074" w:rsidP="00293E8F">
      <w:pPr>
        <w:rPr>
          <w:rFonts w:ascii="Calibri Light" w:hAnsi="Calibri Light" w:cs="Calibri Light"/>
        </w:rPr>
      </w:pPr>
      <w:r>
        <w:rPr>
          <w:rFonts w:ascii="Calibri Light" w:hAnsi="Calibri Light" w:cs="Calibri Light"/>
        </w:rPr>
        <w:t xml:space="preserve">Συχνότητα επισκέψεων. </w:t>
      </w:r>
    </w:p>
    <w:p w:rsidR="003F0074" w:rsidRPr="00293E8F" w:rsidRDefault="003F0074" w:rsidP="00293E8F">
      <w:pPr>
        <w:rPr>
          <w:rFonts w:ascii="Calibri Light" w:hAnsi="Calibri Light" w:cs="Calibri Light"/>
        </w:rPr>
      </w:pPr>
      <w:r>
        <w:rPr>
          <w:rFonts w:ascii="Calibri Light" w:hAnsi="Calibri Light" w:cs="Calibri Light"/>
        </w:rPr>
        <w:t xml:space="preserve">Πλήθος καταχωρήσεων. </w:t>
      </w:r>
    </w:p>
    <w:p w:rsidR="003F0074" w:rsidRDefault="003F0074" w:rsidP="004276A5">
      <w:pPr>
        <w:pStyle w:val="Heading1"/>
      </w:pPr>
      <w:r>
        <w:t>Έκθεση απαιτήσεων χρηστών</w:t>
      </w:r>
    </w:p>
    <w:p w:rsidR="003F0074" w:rsidRDefault="003F0074" w:rsidP="00FE7A3C">
      <w:pPr>
        <w:pStyle w:val="Description"/>
      </w:pPr>
      <w:r>
        <w:t>Αναφορές υψηλού επιπέδου απαιτήσεων (πχ αρχών - στόχων του έργου) προσαρμοσμένες στην οπτική του εκάστοτε εμπλεκόμενου μέρους.</w:t>
      </w:r>
    </w:p>
    <w:p w:rsidR="003F0074" w:rsidRDefault="003F0074" w:rsidP="00FE7A3C">
      <w:pPr>
        <w:pStyle w:val="Description"/>
      </w:pPr>
      <w:r>
        <w:t xml:space="preserve">Τι θα ήθελε ως λειτουργίες από την εφαρμογή ο </w:t>
      </w:r>
      <w:r>
        <w:rPr>
          <w:lang w:val="en-US"/>
        </w:rPr>
        <w:t>stakeholder</w:t>
      </w:r>
      <w:r w:rsidRPr="00221171">
        <w:t>?</w:t>
      </w:r>
      <w:r>
        <w:t xml:space="preserve"> Δεν είναι για όλους τα ίδια. Πχ οι έμποροι μπορεί να θέλουν κάποια πιο δομημένη πρόσβαση στα δεδομένα. Οι απλοί χρήστες μπορεί να θέλουν να δημιουργούν </w:t>
      </w:r>
      <w:r>
        <w:rPr>
          <w:lang w:val="en-US"/>
        </w:rPr>
        <w:t>bots</w:t>
      </w:r>
      <w:r w:rsidRPr="00221171">
        <w:t xml:space="preserve"> </w:t>
      </w:r>
      <w:r>
        <w:t>που τους ενημερώνουν για τις κατηγορίες προϊόντων που τους ενδιαφέρουν.</w:t>
      </w:r>
    </w:p>
    <w:p w:rsidR="003F0074" w:rsidRDefault="003F0074" w:rsidP="00FE7A3C">
      <w:pPr>
        <w:pStyle w:val="Description"/>
      </w:pPr>
      <w:r>
        <w:t xml:space="preserve">Είναι αυτό που θα ήθελαν οι </w:t>
      </w:r>
      <w:r>
        <w:rPr>
          <w:lang w:val="en-US"/>
        </w:rPr>
        <w:t>stakeholders</w:t>
      </w:r>
      <w:r w:rsidRPr="00221171">
        <w:t xml:space="preserve">, </w:t>
      </w:r>
      <w:r>
        <w:t>όχι υποχρεωτικά αυτά που θα γίνουν στο σύστημα</w:t>
      </w:r>
    </w:p>
    <w:p w:rsidR="003F0074" w:rsidRPr="00D25770" w:rsidRDefault="003F0074" w:rsidP="00D25770">
      <w:pPr>
        <w:rPr>
          <w:rFonts w:ascii="Calibri Light" w:hAnsi="Calibri Light" w:cs="Calibri Light"/>
        </w:rPr>
      </w:pPr>
      <w:r>
        <w:rPr>
          <w:rFonts w:ascii="Calibri Light" w:hAnsi="Calibri Light" w:cs="Calibri Light"/>
        </w:rPr>
        <w:t xml:space="preserve">Οι κατασκευαστές δεν έχουν κάποια επιπλέον απαίτηση από τη λειτουργία του συστήματος πέραν αυτών που πιθανών θα έχουν και ως απλοί χρήστες της εφαρμογής (εξ ου και η παράγραφος ονομάζεται έκθεση απαιτήσεων χρηστών). Ευελπιστούν στην ομαλή και συνετή χρήση του συστήματος από τους υπόλοιπους χρήστες με αποτέλεσμα τον ευκολότερο έλεγχο λειτουργίας και αξιοπιστίας. </w:t>
      </w:r>
    </w:p>
    <w:p w:rsidR="003F0074" w:rsidRPr="00486BEA" w:rsidRDefault="003F0074" w:rsidP="004276A5">
      <w:pPr>
        <w:pStyle w:val="Heading1"/>
      </w:pPr>
      <w:r>
        <w:t>Αρχές του προτεινόμενου συστήματος</w:t>
      </w:r>
    </w:p>
    <w:p w:rsidR="003F0074" w:rsidRPr="00221171" w:rsidRDefault="003F0074" w:rsidP="00772CA3">
      <w:pPr>
        <w:pStyle w:val="Description"/>
      </w:pPr>
      <w:r w:rsidRPr="00772CA3">
        <w:t xml:space="preserve">Λειτουργικές αρχές και σενάρια </w:t>
      </w:r>
      <w:r>
        <w:t xml:space="preserve">για το προτεινόμενο σύστημα από την πλευρά του </w:t>
      </w:r>
      <w:r>
        <w:rPr>
          <w:lang w:val="en-US"/>
        </w:rPr>
        <w:t>stakeholder</w:t>
      </w:r>
      <w:r w:rsidRPr="00221171">
        <w:t>.</w:t>
      </w:r>
      <w:r>
        <w:t xml:space="preserve"> Μπορεί να ταυτίζονται ή να διαφοροποιούνται λίγο, για ένα τέτοιο σύστημα.</w:t>
      </w:r>
    </w:p>
    <w:p w:rsidR="003F0074" w:rsidRDefault="003F0074" w:rsidP="004276A5">
      <w:pPr>
        <w:pStyle w:val="Heading1"/>
      </w:pPr>
      <w:r>
        <w:t>Περιορισμοί στο πλαίσιο του έργου</w:t>
      </w:r>
    </w:p>
    <w:p w:rsidR="003F0074" w:rsidRDefault="003F0074" w:rsidP="00FE7A3C">
      <w:pPr>
        <w:pStyle w:val="Description"/>
      </w:pPr>
      <w:r>
        <w:t>Αναφορά σε περιορισμούς εντός της εμβέλειας του εκάστοτε εμπλεκόμενου μέρους. Μπορεί να μην υπάρχουν.</w:t>
      </w:r>
    </w:p>
    <w:p w:rsidR="003F0074" w:rsidRPr="006A2F69" w:rsidRDefault="003F0074" w:rsidP="006A2F69">
      <w:pPr>
        <w:rPr>
          <w:rFonts w:ascii="Calibri Light" w:hAnsi="Calibri Light" w:cs="Calibri Light"/>
        </w:rPr>
      </w:pPr>
      <w:r>
        <w:rPr>
          <w:rFonts w:ascii="Calibri Light" w:hAnsi="Calibri Light" w:cs="Calibri Light"/>
        </w:rPr>
        <w:t xml:space="preserve">Κατά την ανάπτυξη του συστήματος προκύπτουν ορισμένοι περιορισμοί λόγω προσωπικών δεδομένων. Για παράδειγμα πιθανώς να απαιτείται η συγκατάθεση των ίδιων των καταστημάτων ώστε να συμπεριληφθούν στην εφαρμογή καθώς και για να δημοσιευθούν πληροφορίες σχετικά με την τοποθεσία τους και των υπηρεσιών – προϊόντων που παρέχουν(?). </w:t>
      </w:r>
    </w:p>
    <w:p w:rsidR="003F0074" w:rsidRDefault="003F0074" w:rsidP="004276A5">
      <w:pPr>
        <w:pStyle w:val="Heading1"/>
      </w:pPr>
      <w:r>
        <w:t xml:space="preserve">Παράρτημα: ακρωνύμια και συντομογραφίες </w:t>
      </w:r>
    </w:p>
    <w:p w:rsidR="003F0074" w:rsidRPr="00C87106" w:rsidRDefault="003F0074" w:rsidP="00221171">
      <w:pPr>
        <w:pStyle w:val="Description"/>
      </w:pPr>
      <w:r>
        <w:t>Μπορεί να μην υπάρχουν.</w:t>
      </w:r>
    </w:p>
    <w:p w:rsidR="003F0074" w:rsidRPr="00C87106" w:rsidRDefault="003F0074" w:rsidP="00C87106"/>
    <w:sectPr w:rsidR="003F0074"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074" w:rsidRDefault="003F0074" w:rsidP="00651715">
      <w:pPr>
        <w:spacing w:before="0"/>
      </w:pPr>
      <w:r>
        <w:separator/>
      </w:r>
    </w:p>
  </w:endnote>
  <w:endnote w:type="continuationSeparator" w:id="0">
    <w:p w:rsidR="003F0074" w:rsidRDefault="003F0074" w:rsidP="0065171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074" w:rsidRPr="00CD383C" w:rsidRDefault="003F0074" w:rsidP="00CD383C">
    <w:pPr>
      <w:pStyle w:val="Footer"/>
      <w:pBdr>
        <w:top w:val="single" w:sz="4" w:space="1" w:color="auto"/>
      </w:pBdr>
      <w:rPr>
        <w:sz w:val="18"/>
        <w:szCs w:val="18"/>
      </w:rPr>
    </w:pPr>
    <w:r>
      <w:rPr>
        <w:sz w:val="18"/>
        <w:szCs w:val="18"/>
      </w:rPr>
      <w:t>ΟΜΑΔΑ</w:t>
    </w:r>
    <w:r w:rsidRPr="00CD383C">
      <w:rPr>
        <w:sz w:val="18"/>
        <w:szCs w:val="18"/>
      </w:rPr>
      <w:tab/>
      <w:t xml:space="preserve">ΕΓΓΡΑΦΟ </w:t>
    </w:r>
    <w:r w:rsidRPr="00CD383C">
      <w:rPr>
        <w:sz w:val="18"/>
        <w:szCs w:val="18"/>
        <w:lang w:val="en-US"/>
      </w:rPr>
      <w:t>StRS</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Pr>
        <w:noProof/>
        <w:sz w:val="18"/>
        <w:szCs w:val="18"/>
      </w:rPr>
      <w:t>4</w:t>
    </w:r>
    <w:r w:rsidRPr="00CD383C">
      <w:rPr>
        <w:sz w:val="18"/>
        <w:szCs w:val="18"/>
      </w:rPr>
      <w:fldChar w:fldCharType="end"/>
    </w:r>
    <w:r w:rsidRPr="00CD383C">
      <w:rPr>
        <w:sz w:val="18"/>
        <w:szCs w:val="18"/>
      </w:rPr>
      <w:t xml:space="preserve"> /  </w:t>
    </w:r>
    <w:fldSimple w:instr=" NUMPAGES  \* MERGEFORMAT ">
      <w:r>
        <w:rPr>
          <w:noProof/>
          <w:sz w:val="18"/>
          <w:szCs w:val="18"/>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074" w:rsidRDefault="003F0074" w:rsidP="00651715">
      <w:pPr>
        <w:spacing w:before="0"/>
      </w:pPr>
      <w:r>
        <w:separator/>
      </w:r>
    </w:p>
  </w:footnote>
  <w:footnote w:type="continuationSeparator" w:id="0">
    <w:p w:rsidR="003F0074" w:rsidRDefault="003F0074" w:rsidP="00651715">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CCE7F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DBCDD7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C48A39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C56961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72C15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EF093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4D887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EF2E5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7030E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9D0D3C4"/>
    <w:lvl w:ilvl="0">
      <w:start w:val="1"/>
      <w:numFmt w:val="bullet"/>
      <w:lvlText w:val=""/>
      <w:lvlJc w:val="left"/>
      <w:pPr>
        <w:tabs>
          <w:tab w:val="num" w:pos="360"/>
        </w:tabs>
        <w:ind w:left="360" w:hanging="360"/>
      </w:pPr>
      <w:rPr>
        <w:rFonts w:ascii="Symbol" w:hAnsi="Symbol" w:hint="default"/>
      </w:rPr>
    </w:lvl>
  </w:abstractNum>
  <w:abstractNum w:abstractNumId="10">
    <w:nsid w:val="11C613F0"/>
    <w:multiLevelType w:val="multilevel"/>
    <w:tmpl w:val="C98ECC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2417550"/>
    <w:multiLevelType w:val="multilevel"/>
    <w:tmpl w:val="2632AEE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20517B32"/>
    <w:multiLevelType w:val="multilevel"/>
    <w:tmpl w:val="6D00330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235A5ACF"/>
    <w:multiLevelType w:val="multilevel"/>
    <w:tmpl w:val="42BCBAFA"/>
    <w:lvl w:ilvl="0">
      <w:start w:val="1"/>
      <w:numFmt w:val="decimal"/>
      <w:pStyle w:val="Heading1"/>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291E2D74"/>
    <w:multiLevelType w:val="multilevel"/>
    <w:tmpl w:val="53347220"/>
    <w:lvl w:ilvl="0">
      <w:start w:val="1"/>
      <w:numFmt w:val="decimal"/>
      <w:lvlText w:val="%1."/>
      <w:lvlJc w:val="left"/>
      <w:pPr>
        <w:ind w:left="360" w:hanging="360"/>
      </w:pPr>
      <w:rPr>
        <w:rFonts w:cs="Times New Roman"/>
      </w:rPr>
    </w:lvl>
    <w:lvl w:ilvl="1">
      <w:start w:val="1"/>
      <w:numFmt w:val="decimal"/>
      <w:isLgl/>
      <w:lvlText w:val="%1.%2"/>
      <w:lvlJc w:val="left"/>
      <w:pPr>
        <w:ind w:left="380" w:hanging="38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5">
    <w:nsid w:val="2984602D"/>
    <w:multiLevelType w:val="multilevel"/>
    <w:tmpl w:val="E38887B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2A9D0EDB"/>
    <w:multiLevelType w:val="multilevel"/>
    <w:tmpl w:val="2C646D7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35BA6A8A"/>
    <w:multiLevelType w:val="multilevel"/>
    <w:tmpl w:val="42BCBAF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nsid w:val="38E43904"/>
    <w:multiLevelType w:val="multilevel"/>
    <w:tmpl w:val="DCF8B00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3BAA2A70"/>
    <w:multiLevelType w:val="multilevel"/>
    <w:tmpl w:val="DCF8B00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3C3A32E7"/>
    <w:multiLevelType w:val="multilevel"/>
    <w:tmpl w:val="E38887B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nsid w:val="47141823"/>
    <w:multiLevelType w:val="multilevel"/>
    <w:tmpl w:val="922E5AC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522D4A92"/>
    <w:multiLevelType w:val="multilevel"/>
    <w:tmpl w:val="DCF8B00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672843CF"/>
    <w:multiLevelType w:val="multilevel"/>
    <w:tmpl w:val="6D00330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nsid w:val="729B04E7"/>
    <w:multiLevelType w:val="multilevel"/>
    <w:tmpl w:val="95008FC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77247271"/>
    <w:multiLevelType w:val="multilevel"/>
    <w:tmpl w:val="609EF3E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7BE9657B"/>
    <w:multiLevelType w:val="multilevel"/>
    <w:tmpl w:val="093A5FF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3"/>
  </w:num>
  <w:num w:numId="2">
    <w:abstractNumId w:val="21"/>
  </w:num>
  <w:num w:numId="3">
    <w:abstractNumId w:val="22"/>
  </w:num>
  <w:num w:numId="4">
    <w:abstractNumId w:val="14"/>
  </w:num>
  <w:num w:numId="5">
    <w:abstractNumId w:val="18"/>
  </w:num>
  <w:num w:numId="6">
    <w:abstractNumId w:val="26"/>
  </w:num>
  <w:num w:numId="7">
    <w:abstractNumId w:val="19"/>
  </w:num>
  <w:num w:numId="8">
    <w:abstractNumId w:val="23"/>
  </w:num>
  <w:num w:numId="9">
    <w:abstractNumId w:val="12"/>
  </w:num>
  <w:num w:numId="10">
    <w:abstractNumId w:val="24"/>
  </w:num>
  <w:num w:numId="11">
    <w:abstractNumId w:val="16"/>
  </w:num>
  <w:num w:numId="12">
    <w:abstractNumId w:val="11"/>
  </w:num>
  <w:num w:numId="13">
    <w:abstractNumId w:val="25"/>
  </w:num>
  <w:num w:numId="14">
    <w:abstractNumId w:val="15"/>
  </w:num>
  <w:num w:numId="15">
    <w:abstractNumId w:val="20"/>
  </w:num>
  <w:num w:numId="16">
    <w:abstractNumId w:val="10"/>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9A1"/>
    <w:rsid w:val="000658AF"/>
    <w:rsid w:val="000818FE"/>
    <w:rsid w:val="000D2A93"/>
    <w:rsid w:val="00111202"/>
    <w:rsid w:val="001966DA"/>
    <w:rsid w:val="001A2C56"/>
    <w:rsid w:val="001E6AA0"/>
    <w:rsid w:val="00221171"/>
    <w:rsid w:val="0023310C"/>
    <w:rsid w:val="002856B1"/>
    <w:rsid w:val="00293E8F"/>
    <w:rsid w:val="00373163"/>
    <w:rsid w:val="00383D14"/>
    <w:rsid w:val="003F0074"/>
    <w:rsid w:val="004276A5"/>
    <w:rsid w:val="00486BEA"/>
    <w:rsid w:val="00502D10"/>
    <w:rsid w:val="0051233D"/>
    <w:rsid w:val="00515616"/>
    <w:rsid w:val="00550300"/>
    <w:rsid w:val="00580A8C"/>
    <w:rsid w:val="00596973"/>
    <w:rsid w:val="00607C0B"/>
    <w:rsid w:val="006324B1"/>
    <w:rsid w:val="00651715"/>
    <w:rsid w:val="00686E19"/>
    <w:rsid w:val="006A2F69"/>
    <w:rsid w:val="00772CA3"/>
    <w:rsid w:val="0078083D"/>
    <w:rsid w:val="00797DD7"/>
    <w:rsid w:val="00815B05"/>
    <w:rsid w:val="00912552"/>
    <w:rsid w:val="009474EB"/>
    <w:rsid w:val="0095783E"/>
    <w:rsid w:val="00A01F8B"/>
    <w:rsid w:val="00A10F7D"/>
    <w:rsid w:val="00A642AE"/>
    <w:rsid w:val="00AB071F"/>
    <w:rsid w:val="00AE1A3E"/>
    <w:rsid w:val="00B5446B"/>
    <w:rsid w:val="00BC0749"/>
    <w:rsid w:val="00BE4961"/>
    <w:rsid w:val="00BF22DA"/>
    <w:rsid w:val="00C519A1"/>
    <w:rsid w:val="00C60E95"/>
    <w:rsid w:val="00C7428F"/>
    <w:rsid w:val="00C87106"/>
    <w:rsid w:val="00C956A4"/>
    <w:rsid w:val="00CD383C"/>
    <w:rsid w:val="00D25098"/>
    <w:rsid w:val="00D25770"/>
    <w:rsid w:val="00D274E4"/>
    <w:rsid w:val="00D4133A"/>
    <w:rsid w:val="00E127C6"/>
    <w:rsid w:val="00E4060C"/>
    <w:rsid w:val="00E43B38"/>
    <w:rsid w:val="00E7713D"/>
    <w:rsid w:val="00EB771A"/>
    <w:rsid w:val="00F431C8"/>
    <w:rsid w:val="00FE7A3C"/>
    <w:rsid w:val="00FF1969"/>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sz w:val="24"/>
      <w:szCs w:val="24"/>
      <w:lang w:eastAsia="en-US"/>
    </w:rPr>
  </w:style>
  <w:style w:type="paragraph" w:styleId="Heading1">
    <w:name w:val="heading 1"/>
    <w:basedOn w:val="Normal"/>
    <w:next w:val="Normal"/>
    <w:link w:val="Heading1Char"/>
    <w:uiPriority w:val="99"/>
    <w:qFormat/>
    <w:rsid w:val="004276A5"/>
    <w:pPr>
      <w:keepNext/>
      <w:keepLines/>
      <w:numPr>
        <w:numId w:val="1"/>
      </w:numPr>
      <w:spacing w:before="600"/>
      <w:outlineLvl w:val="0"/>
    </w:pPr>
    <w:rPr>
      <w:rFonts w:ascii="Calibri Light" w:eastAsia="Times New Roman" w:hAnsi="Calibri Light"/>
      <w:sz w:val="32"/>
      <w:szCs w:val="32"/>
    </w:rPr>
  </w:style>
  <w:style w:type="paragraph" w:styleId="Heading2">
    <w:name w:val="heading 2"/>
    <w:basedOn w:val="Normal"/>
    <w:next w:val="Normal"/>
    <w:link w:val="Heading2Char"/>
    <w:uiPriority w:val="99"/>
    <w:qFormat/>
    <w:rsid w:val="00BE4961"/>
    <w:pPr>
      <w:keepNext/>
      <w:keepLines/>
      <w:spacing w:before="240"/>
      <w:ind w:left="567" w:hanging="567"/>
      <w:outlineLvl w:val="1"/>
    </w:pPr>
    <w:rPr>
      <w:rFonts w:ascii="Calibri Light" w:eastAsia="Times New Roman" w:hAnsi="Calibri Light"/>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6A5"/>
    <w:rPr>
      <w:rFonts w:ascii="Calibri Light" w:hAnsi="Calibri Light" w:cs="Times New Roman"/>
      <w:sz w:val="32"/>
      <w:szCs w:val="32"/>
      <w:lang w:val="el-GR"/>
    </w:rPr>
  </w:style>
  <w:style w:type="character" w:customStyle="1" w:styleId="Heading2Char">
    <w:name w:val="Heading 2 Char"/>
    <w:basedOn w:val="DefaultParagraphFont"/>
    <w:link w:val="Heading2"/>
    <w:uiPriority w:val="99"/>
    <w:locked/>
    <w:rsid w:val="00BE4961"/>
    <w:rPr>
      <w:rFonts w:ascii="Calibri Light" w:hAnsi="Calibri Light" w:cs="Times New Roman"/>
      <w:sz w:val="26"/>
      <w:szCs w:val="26"/>
      <w:lang w:val="el-GR"/>
    </w:rPr>
  </w:style>
  <w:style w:type="paragraph" w:customStyle="1" w:styleId="Description">
    <w:name w:val="Description"/>
    <w:basedOn w:val="Normal"/>
    <w:uiPriority w:val="99"/>
    <w:rsid w:val="00772CA3"/>
    <w:rPr>
      <w:i/>
      <w:color w:val="8496B0"/>
      <w:sz w:val="20"/>
    </w:rPr>
  </w:style>
  <w:style w:type="paragraph" w:styleId="Title">
    <w:name w:val="Title"/>
    <w:basedOn w:val="Normal"/>
    <w:next w:val="Normal"/>
    <w:link w:val="TitleChar"/>
    <w:uiPriority w:val="99"/>
    <w:qFormat/>
    <w:rsid w:val="00772CA3"/>
    <w:pPr>
      <w:spacing w:before="0"/>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99"/>
    <w:locked/>
    <w:rsid w:val="00772CA3"/>
    <w:rPr>
      <w:rFonts w:ascii="Calibri Light" w:hAnsi="Calibri Light" w:cs="Times New Roman"/>
      <w:spacing w:val="-10"/>
      <w:kern w:val="28"/>
      <w:sz w:val="56"/>
      <w:szCs w:val="56"/>
      <w:lang w:val="el-GR"/>
    </w:rPr>
  </w:style>
  <w:style w:type="paragraph" w:styleId="Header">
    <w:name w:val="header"/>
    <w:basedOn w:val="Normal"/>
    <w:link w:val="HeaderChar"/>
    <w:uiPriority w:val="99"/>
    <w:rsid w:val="00651715"/>
    <w:pPr>
      <w:tabs>
        <w:tab w:val="center" w:pos="4680"/>
        <w:tab w:val="right" w:pos="9360"/>
      </w:tabs>
      <w:spacing w:before="0"/>
    </w:pPr>
  </w:style>
  <w:style w:type="character" w:customStyle="1" w:styleId="HeaderChar">
    <w:name w:val="Header Char"/>
    <w:basedOn w:val="DefaultParagraphFont"/>
    <w:link w:val="Header"/>
    <w:uiPriority w:val="99"/>
    <w:locked/>
    <w:rsid w:val="00651715"/>
    <w:rPr>
      <w:rFonts w:cs="Times New Roman"/>
      <w:lang w:val="el-GR"/>
    </w:rPr>
  </w:style>
  <w:style w:type="paragraph" w:styleId="Footer">
    <w:name w:val="footer"/>
    <w:basedOn w:val="Normal"/>
    <w:link w:val="FooterChar"/>
    <w:uiPriority w:val="99"/>
    <w:rsid w:val="00651715"/>
    <w:pPr>
      <w:tabs>
        <w:tab w:val="center" w:pos="4680"/>
        <w:tab w:val="right" w:pos="9360"/>
      </w:tabs>
      <w:spacing w:before="0"/>
    </w:pPr>
  </w:style>
  <w:style w:type="character" w:customStyle="1" w:styleId="FooterChar">
    <w:name w:val="Footer Char"/>
    <w:basedOn w:val="DefaultParagraphFont"/>
    <w:link w:val="Footer"/>
    <w:uiPriority w:val="99"/>
    <w:locked/>
    <w:rsid w:val="00651715"/>
    <w:rPr>
      <w:rFonts w:cs="Times New Roman"/>
      <w:lang w:val="el-GR"/>
    </w:rPr>
  </w:style>
  <w:style w:type="paragraph" w:styleId="Subtitle">
    <w:name w:val="Subtitle"/>
    <w:basedOn w:val="Normal"/>
    <w:next w:val="Normal"/>
    <w:link w:val="SubtitleChar"/>
    <w:uiPriority w:val="99"/>
    <w:qFormat/>
    <w:rsid w:val="00A642AE"/>
    <w:pPr>
      <w:numPr>
        <w:ilvl w:val="1"/>
      </w:numPr>
      <w:spacing w:after="160"/>
    </w:pPr>
    <w:rPr>
      <w:rFonts w:eastAsia="Times New Roman"/>
      <w:color w:val="5A5A5A"/>
      <w:spacing w:val="15"/>
      <w:sz w:val="28"/>
      <w:szCs w:val="22"/>
    </w:rPr>
  </w:style>
  <w:style w:type="character" w:customStyle="1" w:styleId="SubtitleChar">
    <w:name w:val="Subtitle Char"/>
    <w:basedOn w:val="DefaultParagraphFont"/>
    <w:link w:val="Subtitle"/>
    <w:uiPriority w:val="99"/>
    <w:locked/>
    <w:rsid w:val="00A642AE"/>
    <w:rPr>
      <w:rFonts w:eastAsia="Times New Roman" w:cs="Times New Roman"/>
      <w:color w:val="5A5A5A"/>
      <w:spacing w:val="15"/>
      <w:sz w:val="22"/>
      <w:szCs w:val="22"/>
      <w:lang w:val="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108</TotalTime>
  <Pages>4</Pages>
  <Words>1133</Words>
  <Characters>6119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you</cp:lastModifiedBy>
  <cp:revision>18</cp:revision>
  <dcterms:created xsi:type="dcterms:W3CDTF">2018-11-25T18:01:00Z</dcterms:created>
  <dcterms:modified xsi:type="dcterms:W3CDTF">2018-11-27T19:03:00Z</dcterms:modified>
</cp:coreProperties>
</file>